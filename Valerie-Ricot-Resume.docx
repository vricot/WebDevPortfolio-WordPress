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10"/>
        <w:gridCol w:w="4446"/>
      </w:tblGrid>
      <w:tr w:rsidR="00184664" w:rsidRPr="00A85B6F" w14:paraId="6F9A95AE" w14:textId="77777777" w:rsidTr="00A30A74">
        <w:trPr>
          <w:jc w:val="center"/>
        </w:trPr>
        <w:tc>
          <w:tcPr>
            <w:tcW w:w="6210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pPr w:leftFromText="180" w:rightFromText="180" w:vertAnchor="page" w:horzAnchor="margin" w:tblpY="61"/>
              <w:tblOverlap w:val="never"/>
              <w:tblW w:w="5000" w:type="pct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95"/>
            </w:tblGrid>
            <w:tr w:rsidR="00126412" w:rsidRPr="00A85B6F" w14:paraId="146F49EE" w14:textId="77777777" w:rsidTr="00126412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14:paraId="6B7053ED" w14:textId="77777777" w:rsidR="00126412" w:rsidRPr="00A85B6F" w:rsidRDefault="00126412" w:rsidP="00126412">
                  <w:pPr>
                    <w:pStyle w:val="Heading2"/>
                  </w:pPr>
                  <w:r>
                    <w:t xml:space="preserve">hard </w:t>
                  </w: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F4D7DF92B7CCAD4C8F06718E893E4AB7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A85B6F">
                        <w:t>Skills</w:t>
                      </w:r>
                    </w:sdtContent>
                  </w:sdt>
                </w:p>
                <w:p w14:paraId="4F508F5A" w14:textId="77777777" w:rsidR="00126412" w:rsidRDefault="00126412" w:rsidP="00126412">
                  <w:pPr>
                    <w:pStyle w:val="Heading3"/>
                  </w:pPr>
                  <w:r>
                    <w:t>HTML5, CSS3, JavaScript</w:t>
                  </w:r>
                </w:p>
                <w:p w14:paraId="60984B08" w14:textId="77777777" w:rsidR="00126412" w:rsidRDefault="00126412" w:rsidP="00126412">
                  <w:pPr>
                    <w:pStyle w:val="Heading3"/>
                  </w:pPr>
                  <w:r>
                    <w:t xml:space="preserve">Photoshop, Illustrator, Bootstrap 5, </w:t>
                  </w:r>
                  <w:proofErr w:type="spellStart"/>
                  <w:r>
                    <w:t>Bulma</w:t>
                  </w:r>
                  <w:proofErr w:type="spellEnd"/>
                </w:p>
                <w:p w14:paraId="4D835BDB" w14:textId="77777777" w:rsidR="00126412" w:rsidRDefault="00126412" w:rsidP="00126412">
                  <w:pPr>
                    <w:pStyle w:val="Heading3"/>
                  </w:pPr>
                  <w:r>
                    <w:t>PHP, Node.js (NPM, Express, Passport), MongoDB</w:t>
                  </w:r>
                </w:p>
                <w:p w14:paraId="4367B441" w14:textId="77777777" w:rsidR="00126412" w:rsidRDefault="00126412" w:rsidP="00126412">
                  <w:pPr>
                    <w:pStyle w:val="Heading3"/>
                  </w:pPr>
                  <w:r>
                    <w:t>WordPress, Local, XAMPP, Heroku, Git, Command Line</w:t>
                  </w:r>
                </w:p>
                <w:p w14:paraId="7C7AF754" w14:textId="77777777" w:rsidR="00126412" w:rsidRPr="00A85B6F" w:rsidRDefault="00126412" w:rsidP="00126412">
                  <w:pPr>
                    <w:pStyle w:val="Heading3"/>
                  </w:pPr>
                </w:p>
              </w:tc>
            </w:tr>
            <w:tr w:rsidR="00126412" w:rsidRPr="00A85B6F" w14:paraId="21F45CA1" w14:textId="77777777" w:rsidTr="00126412">
              <w:trPr>
                <w:trHeight w:val="825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14:paraId="0C73DF0B" w14:textId="77777777" w:rsidR="00126412" w:rsidRPr="00A85B6F" w:rsidRDefault="00126412" w:rsidP="00126412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0BB85064D25C7F4AB6F090046D5A2B5A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A85B6F">
                        <w:t>Experience</w:t>
                      </w:r>
                    </w:sdtContent>
                  </w:sdt>
                </w:p>
                <w:p w14:paraId="54406995" w14:textId="77777777" w:rsidR="00126412" w:rsidRPr="00A85B6F" w:rsidRDefault="00126412" w:rsidP="00126412">
                  <w:pPr>
                    <w:pStyle w:val="Heading3"/>
                  </w:pPr>
                  <w:r>
                    <w:t>Freelance Web Developer</w:t>
                  </w:r>
                  <w:r w:rsidRPr="00A85B6F">
                    <w:t xml:space="preserve"> </w:t>
                  </w:r>
                  <w:r>
                    <w:t>| Nov ’20 - Present</w:t>
                  </w:r>
                </w:p>
                <w:p w14:paraId="461F68FF" w14:textId="77777777" w:rsidR="00126412" w:rsidRDefault="00126412" w:rsidP="00126412">
                  <w:pPr>
                    <w:jc w:val="both"/>
                  </w:pPr>
                  <w:r>
                    <w:t xml:space="preserve">Apply industry best practices such as mobile-first design, version control, MVC, CRUD, RESTful routes, AJAX(/JSON), and DOM to create clean, modern web applications. </w:t>
                  </w:r>
                </w:p>
                <w:p w14:paraId="3E0BDFBF" w14:textId="77777777" w:rsidR="00126412" w:rsidRPr="00A85B6F" w:rsidRDefault="00126412" w:rsidP="00126412">
                  <w:pPr>
                    <w:jc w:val="both"/>
                  </w:pPr>
                  <w:r>
                    <w:t>Use visual software background to illustrate logos and manipulate images for easier web implementation.</w:t>
                  </w:r>
                </w:p>
                <w:p w14:paraId="68936572" w14:textId="77777777" w:rsidR="00126412" w:rsidRPr="00A85B6F" w:rsidRDefault="00126412" w:rsidP="00126412">
                  <w:pPr>
                    <w:pStyle w:val="Heading3"/>
                  </w:pPr>
                  <w:r>
                    <w:t>Receptionist</w:t>
                  </w:r>
                  <w:r w:rsidRPr="00A85B6F">
                    <w:t xml:space="preserve"> </w:t>
                  </w:r>
                  <w:r w:rsidRPr="005B0E81">
                    <w:t>|</w:t>
                  </w:r>
                  <w:r w:rsidRPr="00A85B6F">
                    <w:t xml:space="preserve"> </w:t>
                  </w:r>
                  <w:r>
                    <w:t>SocialCode</w:t>
                  </w:r>
                  <w:r w:rsidRPr="00A85B6F">
                    <w:t xml:space="preserve"> </w:t>
                  </w:r>
                  <w:r>
                    <w:t>| Nov ’19 – Mar ‘20</w:t>
                  </w:r>
                </w:p>
                <w:p w14:paraId="79A7B60E" w14:textId="77777777" w:rsidR="00126412" w:rsidRDefault="00126412" w:rsidP="00126412">
                  <w:pPr>
                    <w:spacing w:after="120"/>
                    <w:jc w:val="both"/>
                  </w:pPr>
                  <w:r>
                    <w:t>Welcomed tech giant clients (Google, Pinterest, etc.) daily, connecting them with respective department leaders for meetings while tracking use of office space.</w:t>
                  </w:r>
                </w:p>
                <w:p w14:paraId="320029A7" w14:textId="77777777" w:rsidR="00126412" w:rsidRDefault="00126412" w:rsidP="00126412">
                  <w:pPr>
                    <w:spacing w:after="120"/>
                    <w:jc w:val="both"/>
                  </w:pPr>
                  <w:r>
                    <w:t>Cut processing time of office delivery invoices in half by creating a more optimized system using Excel to track and confirm spending with each company department.</w:t>
                  </w:r>
                </w:p>
                <w:p w14:paraId="4B4ABB2B" w14:textId="77777777" w:rsidR="00126412" w:rsidRDefault="00126412" w:rsidP="00126412">
                  <w:pPr>
                    <w:pStyle w:val="Heading3"/>
                  </w:pPr>
                  <w:r>
                    <w:t>Media Specialist Intern</w:t>
                  </w:r>
                  <w:r w:rsidRPr="00A85B6F">
                    <w:t xml:space="preserve"> </w:t>
                  </w:r>
                  <w:r w:rsidRPr="005B0E81">
                    <w:t>|</w:t>
                  </w:r>
                  <w:r w:rsidRPr="00A85B6F">
                    <w:t xml:space="preserve"> </w:t>
                  </w:r>
                  <w:r>
                    <w:t>Rebecca School</w:t>
                  </w:r>
                  <w:r w:rsidRPr="00A85B6F">
                    <w:t xml:space="preserve"> </w:t>
                  </w:r>
                  <w:r>
                    <w:t>| Jul ’19 – Aug ‘19</w:t>
                  </w:r>
                </w:p>
                <w:p w14:paraId="0CFB2FC0" w14:textId="77777777" w:rsidR="00126412" w:rsidRDefault="00126412" w:rsidP="00126412">
                  <w:pPr>
                    <w:pStyle w:val="Heading3"/>
                    <w:spacing w:after="120"/>
                    <w:jc w:val="both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Graphic designed school brochures to market towards parents of prospective students using Affinity Design.</w:t>
                  </w:r>
                </w:p>
                <w:p w14:paraId="1B638509" w14:textId="77777777" w:rsidR="00126412" w:rsidRDefault="00126412" w:rsidP="00126412">
                  <w:pPr>
                    <w:pStyle w:val="Heading3"/>
                    <w:spacing w:after="120"/>
                    <w:jc w:val="both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Managed digital assets on the school server.</w:t>
                  </w:r>
                </w:p>
                <w:p w14:paraId="53F36B28" w14:textId="77777777" w:rsidR="00126412" w:rsidRPr="005F0255" w:rsidRDefault="00126412" w:rsidP="00126412">
                  <w:pPr>
                    <w:pStyle w:val="Heading3"/>
                    <w:spacing w:after="120"/>
                    <w:jc w:val="both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Filmed and edited a documentary-style film on the school’s mission and photographed all events.</w:t>
                  </w:r>
                </w:p>
                <w:p w14:paraId="3C62C2E9" w14:textId="77777777" w:rsidR="00126412" w:rsidRPr="00A85B6F" w:rsidRDefault="00126412" w:rsidP="00126412">
                  <w:pPr>
                    <w:pStyle w:val="Heading3"/>
                  </w:pPr>
                  <w:r>
                    <w:t>Intern</w:t>
                  </w:r>
                  <w:r w:rsidRPr="00A85B6F">
                    <w:t xml:space="preserve"> </w:t>
                  </w:r>
                  <w:r w:rsidRPr="005B0E81">
                    <w:t>|</w:t>
                  </w:r>
                  <w:r w:rsidRPr="00A85B6F">
                    <w:t xml:space="preserve"> </w:t>
                  </w:r>
                  <w:r>
                    <w:t>Prosper Digital TV</w:t>
                  </w:r>
                  <w:r w:rsidRPr="00A85B6F">
                    <w:t xml:space="preserve"> </w:t>
                  </w:r>
                  <w:r>
                    <w:t>| Jun ’18 – Sep ‘18</w:t>
                  </w:r>
                </w:p>
                <w:p w14:paraId="33DC3545" w14:textId="77777777" w:rsidR="00126412" w:rsidRPr="00A85B6F" w:rsidRDefault="00126412" w:rsidP="00126412">
                  <w:pPr>
                    <w:jc w:val="both"/>
                  </w:pPr>
                  <w:r>
                    <w:t>Juggled independent online training in After Effects &amp; Premiere Pro Special Effects, animation work for clients, and copy for digital promotional advertisements</w:t>
                  </w:r>
                </w:p>
              </w:tc>
            </w:tr>
          </w:tbl>
          <w:p w14:paraId="3F9D68E2" w14:textId="77777777" w:rsidR="00184664" w:rsidRPr="00A85B6F" w:rsidRDefault="00184664" w:rsidP="00CC7AD0"/>
        </w:tc>
        <w:tc>
          <w:tcPr>
            <w:tcW w:w="4446" w:type="dxa"/>
            <w:tcBorders>
              <w:left w:val="single" w:sz="12" w:space="0" w:color="FFD556" w:themeColor="accent1"/>
            </w:tcBorders>
          </w:tcPr>
          <w:tbl>
            <w:tblPr>
              <w:tblpPr w:leftFromText="180" w:rightFromText="180" w:vertAnchor="page" w:tblpY="1"/>
              <w:tblOverlap w:val="never"/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07"/>
            </w:tblGrid>
            <w:tr w:rsidR="00A30A74" w:rsidRPr="00A85B6F" w14:paraId="7A446166" w14:textId="77777777" w:rsidTr="00A30A74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14:paraId="18C8098F" w14:textId="77777777" w:rsidR="00A30A74" w:rsidRPr="00A85B6F" w:rsidRDefault="00A30A74" w:rsidP="00A30A74">
                  <w:pPr>
                    <w:pStyle w:val="Heading2"/>
                  </w:pPr>
                  <w:r>
                    <w:t>soft skills</w:t>
                  </w:r>
                </w:p>
                <w:p w14:paraId="4D236586" w14:textId="77777777" w:rsidR="00A30A74" w:rsidRDefault="00A30A74" w:rsidP="00A30A74">
                  <w:pPr>
                    <w:pStyle w:val="Heading3"/>
                  </w:pPr>
                  <w:r>
                    <w:t xml:space="preserve">Strong background in visual and written storytelling </w:t>
                  </w:r>
                </w:p>
                <w:p w14:paraId="61FAB6D2" w14:textId="77777777" w:rsidR="00A30A74" w:rsidRDefault="00A30A74" w:rsidP="00A30A74">
                  <w:pPr>
                    <w:pStyle w:val="Heading3"/>
                  </w:pPr>
                  <w:r>
                    <w:t>Client-facing experience in a tech marketing environment</w:t>
                  </w:r>
                </w:p>
                <w:p w14:paraId="6A447AC4" w14:textId="77777777" w:rsidR="00A30A74" w:rsidRDefault="00A30A74" w:rsidP="00A30A74">
                  <w:pPr>
                    <w:pStyle w:val="Heading3"/>
                  </w:pPr>
                  <w:r>
                    <w:t xml:space="preserve">Strong initiative to grow and lead shown by freelance work </w:t>
                  </w:r>
                </w:p>
                <w:p w14:paraId="6026A14B" w14:textId="77777777" w:rsidR="00A30A74" w:rsidRPr="001C5EC2" w:rsidRDefault="00A30A74" w:rsidP="00A30A74">
                  <w:pPr>
                    <w:pStyle w:val="Heading3"/>
                    <w:rPr>
                      <w:i/>
                      <w:iCs/>
                    </w:rPr>
                  </w:pPr>
                  <w:r>
                    <w:t xml:space="preserve">Addicted to learning - </w:t>
                  </w:r>
                  <w:r w:rsidRPr="001C5EC2">
                    <w:rPr>
                      <w:i/>
                      <w:iCs/>
                    </w:rPr>
                    <w:t>quickly</w:t>
                  </w:r>
                </w:p>
                <w:p w14:paraId="4506B042" w14:textId="77777777" w:rsidR="00A30A74" w:rsidRDefault="00A30A74" w:rsidP="00A30A74">
                  <w:pPr>
                    <w:pStyle w:val="Heading3"/>
                  </w:pPr>
                  <w:r>
                    <w:t>Google master</w:t>
                  </w:r>
                </w:p>
                <w:p w14:paraId="2CA4B10A" w14:textId="77777777" w:rsidR="00A30A74" w:rsidRDefault="00A30A74" w:rsidP="00A30A74">
                  <w:pPr>
                    <w:pStyle w:val="Heading3"/>
                  </w:pPr>
                </w:p>
                <w:p w14:paraId="45289709" w14:textId="77777777" w:rsidR="00A30A74" w:rsidRDefault="00A30A74" w:rsidP="00A30A74">
                  <w:pPr>
                    <w:pStyle w:val="Heading3"/>
                  </w:pPr>
                </w:p>
                <w:p w14:paraId="41371C45" w14:textId="77777777" w:rsidR="00A30A74" w:rsidRPr="00A85B6F" w:rsidRDefault="00A30A74" w:rsidP="00A30A74">
                  <w:pPr>
                    <w:pStyle w:val="Heading3"/>
                  </w:pPr>
                </w:p>
              </w:tc>
            </w:tr>
            <w:tr w:rsidR="00A30A74" w:rsidRPr="00A85B6F" w14:paraId="0037C433" w14:textId="77777777" w:rsidTr="00A30A74">
              <w:trPr>
                <w:trHeight w:hRule="exact" w:val="345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843"/>
                    <w:gridCol w:w="1844"/>
                  </w:tblGrid>
                  <w:tr w:rsidR="00A30A74" w:rsidRPr="00A85B6F" w14:paraId="5B38D80A" w14:textId="77777777" w:rsidTr="00B54E9D">
                    <w:tc>
                      <w:tcPr>
                        <w:tcW w:w="1846" w:type="dxa"/>
                        <w:tcMar>
                          <w:top w:w="432" w:type="dxa"/>
                          <w:bottom w:w="0" w:type="dxa"/>
                        </w:tcMar>
                      </w:tcPr>
                      <w:p w14:paraId="2C597A32" w14:textId="77777777" w:rsidR="00A30A74" w:rsidRPr="00A85B6F" w:rsidRDefault="00A30A74" w:rsidP="00A30A74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657FBEA2" wp14:editId="70C13201">
                                  <wp:extent cx="329184" cy="329184"/>
                                  <wp:effectExtent l="0" t="0" r="0" b="0"/>
                                  <wp:docPr id="6" name="Group 322" descr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94ED770" id="Group 322" o:spid="_x0000_s1026" alt="Email icon" style="width:25.9pt;height:25.9pt;mso-position-horizontal-relative:char;mso-position-vertical-relative:line" coordsize="329184,329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&#13;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&#13;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432" w:type="dxa"/>
                          <w:bottom w:w="0" w:type="dxa"/>
                        </w:tcMar>
                      </w:tcPr>
                      <w:p w14:paraId="7FB1989E" w14:textId="77777777" w:rsidR="00A30A74" w:rsidRPr="00A85B6F" w:rsidRDefault="00A30A74" w:rsidP="00A30A74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EA83272" wp14:editId="55A41069">
                                  <wp:extent cx="329184" cy="329184"/>
                                  <wp:effectExtent l="0" t="0" r="0" b="0"/>
                                  <wp:docPr id="304" name="Group 303" descr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60AC4516" id="Group 303" o:spid="_x0000_s1026" alt="Telephone icon" style="width:25.9pt;height:25.9pt;mso-position-horizontal-relative:char;mso-position-vertical-relative:line" coordsize="338328,3383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&#13;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&#13;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A30A74" w:rsidRPr="00A85B6F" w14:paraId="0F3026B1" w14:textId="77777777" w:rsidTr="00B54E9D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14:paraId="2EC4CE2D" w14:textId="77777777" w:rsidR="00A30A74" w:rsidRPr="00A85B6F" w:rsidRDefault="00A30A74" w:rsidP="00A30A74">
                        <w:r>
                          <w:t>valeriericot@gmail.com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14:paraId="4F266652" w14:textId="77777777" w:rsidR="00A30A74" w:rsidRPr="00A85B6F" w:rsidRDefault="00A30A74" w:rsidP="00A30A74">
                        <w:r>
                          <w:t>(917)683-4653</w:t>
                        </w:r>
                      </w:p>
                    </w:tc>
                  </w:tr>
                  <w:tr w:rsidR="00A30A74" w:rsidRPr="00A85B6F" w14:paraId="5B113E24" w14:textId="77777777" w:rsidTr="00B54E9D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14:paraId="4549120B" w14:textId="77777777" w:rsidR="00A30A74" w:rsidRPr="00A85B6F" w:rsidRDefault="00A30A74" w:rsidP="00A30A74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216738C" wp14:editId="025B8ED1">
                                  <wp:extent cx="329184" cy="329184"/>
                                  <wp:effectExtent l="0" t="0" r="0" b="0"/>
                                  <wp:docPr id="9" name="Group 321" descr="LinkedIn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Oval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reeform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732EDA1C" id="Group 321" o:spid="_x0000_s1026" alt="LinkedIn icon" style="width:25.9pt;height:25.9pt;mso-position-horizontal-relative:char;mso-position-vertical-relative:line" coordsize="329184,329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">
                                  <v:oval id="Oval 10" o:spid="_x0000_s1027" style="position:absolute;width:329184;height:329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" fillcolor="#ffd556 [3204]" stroked="f" strokeweight="1pt">
                                    <v:stroke joinstyle="miter"/>
                                  </v:oval>
                                  <v:shape id="Freeform 11" o:spid="_x0000_s1028" style="position:absolute;left:78073;top:86805;width:173038;height:155575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14:paraId="1F45FD40" w14:textId="77777777" w:rsidR="00A30A74" w:rsidRPr="00A85B6F" w:rsidRDefault="00A30A74" w:rsidP="00A30A74">
                        <w:pPr>
                          <w:pStyle w:val="Heading3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D8289F2" wp14:editId="63F2CE39">
                              <wp:extent cx="328349" cy="328930"/>
                              <wp:effectExtent l="0" t="0" r="1905" b="1270"/>
                              <wp:docPr id="16" name="Picture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Picture 16"/>
                                      <pic:cNvPicPr/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1917" cy="3525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30A74" w:rsidRPr="00A85B6F" w14:paraId="32AA1A6B" w14:textId="77777777" w:rsidTr="00B54E9D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14:paraId="3F89C644" w14:textId="77777777" w:rsidR="00A30A74" w:rsidRPr="00A85B6F" w:rsidRDefault="007B053F" w:rsidP="00A30A74">
                        <w:hyperlink r:id="rId8" w:history="1">
                          <w:r w:rsidR="00A30A74" w:rsidRPr="00D50D01">
                            <w:rPr>
                              <w:rStyle w:val="Hyperlink"/>
                            </w:rPr>
                            <w:t>Linked</w:t>
                          </w:r>
                          <w:r w:rsidR="00A30A74">
                            <w:rPr>
                              <w:rStyle w:val="Hyperlink"/>
                            </w:rPr>
                            <w:t>I</w:t>
                          </w:r>
                          <w:r w:rsidR="00A30A74" w:rsidRPr="00D50D01">
                            <w:rPr>
                              <w:rStyle w:val="Hyperlink"/>
                            </w:rPr>
                            <w:t>n</w:t>
                          </w:r>
                        </w:hyperlink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14:paraId="2387FAB8" w14:textId="77777777" w:rsidR="00A30A74" w:rsidRPr="00A85B6F" w:rsidRDefault="007B053F" w:rsidP="00A30A74">
                        <w:hyperlink r:id="rId9" w:history="1">
                          <w:r w:rsidR="00A30A74" w:rsidRPr="00D50D01">
                            <w:rPr>
                              <w:rStyle w:val="Hyperlink"/>
                            </w:rPr>
                            <w:t>GitHub</w:t>
                          </w:r>
                        </w:hyperlink>
                      </w:p>
                    </w:tc>
                  </w:tr>
                </w:tbl>
                <w:p w14:paraId="42C44FD7" w14:textId="77777777" w:rsidR="00A30A74" w:rsidRPr="00A85B6F" w:rsidRDefault="007B053F" w:rsidP="00A30A74">
                  <w:hyperlink r:id="rId10" w:history="1">
                    <w:r w:rsidR="00A30A74" w:rsidRPr="004D5A3B">
                      <w:rPr>
                        <w:rStyle w:val="Hyperlink"/>
                        <w:sz w:val="24"/>
                        <w:szCs w:val="24"/>
                      </w:rPr>
                      <w:t>valeriericot.com</w:t>
                    </w:r>
                  </w:hyperlink>
                </w:p>
              </w:tc>
            </w:tr>
            <w:tr w:rsidR="00A30A74" w:rsidRPr="00A85B6F" w14:paraId="0D7BE7FE" w14:textId="77777777" w:rsidTr="00A30A74">
              <w:trPr>
                <w:trHeight w:val="4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766E8AE0" w14:textId="77777777" w:rsidR="00A30A74" w:rsidRDefault="00A30A74" w:rsidP="00A30A74">
                  <w:pPr>
                    <w:pStyle w:val="Heading2"/>
                  </w:pPr>
                  <w:r>
                    <w:t>education</w:t>
                  </w:r>
                </w:p>
                <w:p w14:paraId="09D2B5FB" w14:textId="77777777" w:rsidR="00A30A74" w:rsidRDefault="00A30A74" w:rsidP="00A30A74">
                  <w:pPr>
                    <w:pStyle w:val="Heading3"/>
                  </w:pPr>
                  <w:r>
                    <w:t>Boston University | 2019 Grad</w:t>
                  </w:r>
                </w:p>
                <w:p w14:paraId="739C10C2" w14:textId="77777777" w:rsidR="00A30A74" w:rsidRDefault="00A30A74" w:rsidP="00A30A74">
                  <w:pPr>
                    <w:pStyle w:val="Heading3"/>
                    <w:rPr>
                      <w:b w:val="0"/>
                      <w:bCs/>
                    </w:rPr>
                  </w:pPr>
                  <w:r w:rsidRPr="00A6688A">
                    <w:rPr>
                      <w:b w:val="0"/>
                      <w:bCs/>
                    </w:rPr>
                    <w:t>B.S. Film</w:t>
                  </w:r>
                  <w:r>
                    <w:rPr>
                      <w:b w:val="0"/>
                      <w:bCs/>
                    </w:rPr>
                    <w:t xml:space="preserve"> and </w:t>
                  </w:r>
                  <w:r w:rsidRPr="00A6688A">
                    <w:rPr>
                      <w:b w:val="0"/>
                      <w:bCs/>
                    </w:rPr>
                    <w:t>T</w:t>
                  </w:r>
                  <w:r>
                    <w:rPr>
                      <w:b w:val="0"/>
                      <w:bCs/>
                    </w:rPr>
                    <w:t>elevision</w:t>
                  </w:r>
                </w:p>
                <w:p w14:paraId="453BD39E" w14:textId="77777777" w:rsidR="00A30A74" w:rsidRPr="00A6688A" w:rsidRDefault="00A30A74" w:rsidP="00A30A74">
                  <w:pPr>
                    <w:pStyle w:val="Heading3"/>
                  </w:pPr>
                  <w:r w:rsidRPr="00A6688A">
                    <w:t>freeCodeCamp | 2020</w:t>
                  </w:r>
                </w:p>
                <w:p w14:paraId="23323907" w14:textId="77777777" w:rsidR="00A30A74" w:rsidRPr="00A6688A" w:rsidRDefault="00A30A74" w:rsidP="00A30A74">
                  <w:pPr>
                    <w:pStyle w:val="Heading3"/>
                    <w:rPr>
                      <w:b w:val="0"/>
                      <w:bCs/>
                    </w:rPr>
                  </w:pPr>
                  <w:r w:rsidRPr="00A6688A">
                    <w:rPr>
                      <w:b w:val="0"/>
                      <w:bCs/>
                    </w:rPr>
                    <w:t>300hrs Responsive Web Design &amp;</w:t>
                  </w:r>
                </w:p>
                <w:p w14:paraId="58C29935" w14:textId="77777777" w:rsidR="00A30A74" w:rsidRPr="00A6688A" w:rsidRDefault="00A30A74" w:rsidP="00A30A74">
                  <w:pPr>
                    <w:pStyle w:val="Heading3"/>
                    <w:rPr>
                      <w:b w:val="0"/>
                      <w:bCs/>
                    </w:rPr>
                  </w:pPr>
                  <w:r w:rsidRPr="00A6688A">
                    <w:rPr>
                      <w:b w:val="0"/>
                      <w:bCs/>
                    </w:rPr>
                    <w:t>300hrs JavaScript Algorithms and Data Structures</w:t>
                  </w:r>
                </w:p>
                <w:p w14:paraId="3C7C7406" w14:textId="77777777" w:rsidR="00A30A74" w:rsidRPr="00A85B6F" w:rsidRDefault="00A30A74" w:rsidP="00A30A74">
                  <w:pPr>
                    <w:pStyle w:val="Heading3"/>
                  </w:pPr>
                  <w:r w:rsidRPr="00A6688A">
                    <w:t>Colt Steele’s Web Developer Bootcamp</w:t>
                  </w:r>
                  <w:r>
                    <w:t xml:space="preserve"> | 2021</w:t>
                  </w:r>
                </w:p>
              </w:tc>
            </w:tr>
          </w:tbl>
          <w:p w14:paraId="70545DAC" w14:textId="77777777" w:rsidR="00184664" w:rsidRPr="00A85B6F" w:rsidRDefault="00184664" w:rsidP="00CC7AD0"/>
        </w:tc>
      </w:tr>
    </w:tbl>
    <w:p w14:paraId="186D1A57" w14:textId="77777777" w:rsidR="00BA68C1" w:rsidRPr="00764D44" w:rsidRDefault="00BA68C1" w:rsidP="00764D44">
      <w:pPr>
        <w:pStyle w:val="NoSpacing"/>
        <w:jc w:val="both"/>
        <w:rPr>
          <w:sz w:val="2"/>
          <w:szCs w:val="2"/>
        </w:rPr>
      </w:pPr>
    </w:p>
    <w:sectPr w:rsidR="00BA68C1" w:rsidRPr="00764D44" w:rsidSect="004670DD">
      <w:footerReference w:type="default" r:id="rId11"/>
      <w:headerReference w:type="first" r:id="rId12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174DC" w14:textId="77777777" w:rsidR="007B053F" w:rsidRDefault="007B053F" w:rsidP="008B2920">
      <w:pPr>
        <w:spacing w:after="0" w:line="240" w:lineRule="auto"/>
      </w:pPr>
      <w:r>
        <w:separator/>
      </w:r>
    </w:p>
  </w:endnote>
  <w:endnote w:type="continuationSeparator" w:id="0">
    <w:p w14:paraId="4C4D1C11" w14:textId="77777777" w:rsidR="007B053F" w:rsidRDefault="007B053F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665F89" w14:textId="77777777"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5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1A6FD" w14:textId="77777777" w:rsidR="007B053F" w:rsidRDefault="007B053F" w:rsidP="008B2920">
      <w:pPr>
        <w:spacing w:after="0" w:line="240" w:lineRule="auto"/>
      </w:pPr>
      <w:r>
        <w:separator/>
      </w:r>
    </w:p>
  </w:footnote>
  <w:footnote w:type="continuationSeparator" w:id="0">
    <w:p w14:paraId="074DE195" w14:textId="77777777" w:rsidR="007B053F" w:rsidRDefault="007B053F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4E437" w14:textId="6B962821" w:rsidR="00BD5EFB" w:rsidRDefault="00873E3B" w:rsidP="00646C4D">
    <w:pPr>
      <w:pStyle w:val="Header"/>
      <w:jc w:val="both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A8E6ECC" wp14:editId="700D5F3A">
              <wp:simplePos x="0" y="0"/>
              <wp:positionH relativeFrom="margin">
                <wp:posOffset>0</wp:posOffset>
              </wp:positionH>
              <wp:positionV relativeFrom="page">
                <wp:posOffset>732253</wp:posOffset>
              </wp:positionV>
              <wp:extent cx="5950039" cy="270457"/>
              <wp:effectExtent l="0" t="0" r="254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F81E295" w14:textId="7BA7704D" w:rsidR="00873E3B" w:rsidRPr="00873E3B" w:rsidRDefault="007B053F">
                          <w:pPr>
                            <w:pStyle w:val="Header"/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18901739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43E7"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  <w:r w:rsidR="00D143E7"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t>valerie rose ricot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A8E6ECC" id="Rectangle 197" o:spid="_x0000_s1026" style="position:absolute;left:0;text-align:left;margin-left:0;margin-top:57.65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" o:allowoverlap="f" fillcolor="#ffd556 [3204]" stroked="f" strokeweight="1pt">
              <v:textbox style="mso-fit-shape-to-text:t">
                <w:txbxContent>
                  <w:p w14:paraId="1F81E295" w14:textId="7BA7704D" w:rsidR="00873E3B" w:rsidRPr="00873E3B" w:rsidRDefault="007B053F">
                    <w:pPr>
                      <w:pStyle w:val="Header"/>
                      <w:rPr>
                        <w:caps/>
                        <w:color w:val="FFFFFF" w:themeColor="background1"/>
                        <w:sz w:val="72"/>
                        <w:szCs w:val="72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  <w:sz w:val="72"/>
                          <w:szCs w:val="72"/>
                        </w:rPr>
                        <w:alias w:val="Title"/>
                        <w:tag w:val=""/>
                        <w:id w:val="1189017394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D143E7">
                          <w:rPr>
                            <w:caps/>
                            <w:color w:val="FFFFFF" w:themeColor="background1"/>
                            <w:sz w:val="72"/>
                            <w:szCs w:val="72"/>
                          </w:rPr>
                          <w:t xml:space="preserve">     </w:t>
                        </w:r>
                      </w:sdtContent>
                    </w:sdt>
                    <w:r w:rsidR="00D143E7">
                      <w:rPr>
                        <w:caps/>
                        <w:color w:val="FFFFFF" w:themeColor="background1"/>
                        <w:sz w:val="72"/>
                        <w:szCs w:val="72"/>
                      </w:rPr>
                      <w:t>valerie rose ricot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62701"/>
    <w:multiLevelType w:val="hybridMultilevel"/>
    <w:tmpl w:val="0EBA3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85C7D"/>
    <w:multiLevelType w:val="hybridMultilevel"/>
    <w:tmpl w:val="F33496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4735B"/>
    <w:multiLevelType w:val="hybridMultilevel"/>
    <w:tmpl w:val="7026DC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B0D6F"/>
    <w:multiLevelType w:val="hybridMultilevel"/>
    <w:tmpl w:val="40A0C7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C531C"/>
    <w:multiLevelType w:val="hybridMultilevel"/>
    <w:tmpl w:val="2CD66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A37161"/>
    <w:multiLevelType w:val="hybridMultilevel"/>
    <w:tmpl w:val="AA529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56"/>
    <w:rsid w:val="000243D1"/>
    <w:rsid w:val="00057F04"/>
    <w:rsid w:val="000A378C"/>
    <w:rsid w:val="000E2684"/>
    <w:rsid w:val="0010042F"/>
    <w:rsid w:val="00126412"/>
    <w:rsid w:val="00135C2C"/>
    <w:rsid w:val="00142F58"/>
    <w:rsid w:val="00153ED4"/>
    <w:rsid w:val="00174B97"/>
    <w:rsid w:val="00184664"/>
    <w:rsid w:val="001B7F80"/>
    <w:rsid w:val="001C5EC2"/>
    <w:rsid w:val="001C7765"/>
    <w:rsid w:val="001F60D3"/>
    <w:rsid w:val="0020741F"/>
    <w:rsid w:val="0027115C"/>
    <w:rsid w:val="00293B83"/>
    <w:rsid w:val="00390414"/>
    <w:rsid w:val="003A3156"/>
    <w:rsid w:val="003E1711"/>
    <w:rsid w:val="00443A54"/>
    <w:rsid w:val="0045425A"/>
    <w:rsid w:val="00463A38"/>
    <w:rsid w:val="004670DD"/>
    <w:rsid w:val="0048346B"/>
    <w:rsid w:val="004D37CC"/>
    <w:rsid w:val="004D5A3B"/>
    <w:rsid w:val="004E4CA5"/>
    <w:rsid w:val="00502D70"/>
    <w:rsid w:val="00510920"/>
    <w:rsid w:val="00517626"/>
    <w:rsid w:val="00551F49"/>
    <w:rsid w:val="005B0E81"/>
    <w:rsid w:val="005F0255"/>
    <w:rsid w:val="00613A05"/>
    <w:rsid w:val="00630D36"/>
    <w:rsid w:val="00646C4D"/>
    <w:rsid w:val="006A3CE7"/>
    <w:rsid w:val="006E5FD2"/>
    <w:rsid w:val="006F1734"/>
    <w:rsid w:val="00764564"/>
    <w:rsid w:val="00764D44"/>
    <w:rsid w:val="00781D13"/>
    <w:rsid w:val="00783C41"/>
    <w:rsid w:val="00787503"/>
    <w:rsid w:val="00792967"/>
    <w:rsid w:val="007B053F"/>
    <w:rsid w:val="007C1B9B"/>
    <w:rsid w:val="007E7032"/>
    <w:rsid w:val="00833359"/>
    <w:rsid w:val="00847CE8"/>
    <w:rsid w:val="00853CE2"/>
    <w:rsid w:val="00860491"/>
    <w:rsid w:val="008664FA"/>
    <w:rsid w:val="00873E3B"/>
    <w:rsid w:val="00883C17"/>
    <w:rsid w:val="00887A77"/>
    <w:rsid w:val="008B2920"/>
    <w:rsid w:val="008B2DF7"/>
    <w:rsid w:val="008B6A05"/>
    <w:rsid w:val="00905520"/>
    <w:rsid w:val="0090798D"/>
    <w:rsid w:val="009244EC"/>
    <w:rsid w:val="00954EE0"/>
    <w:rsid w:val="009814C0"/>
    <w:rsid w:val="00984A27"/>
    <w:rsid w:val="00A213B1"/>
    <w:rsid w:val="00A30A74"/>
    <w:rsid w:val="00A6688A"/>
    <w:rsid w:val="00A76713"/>
    <w:rsid w:val="00A85B6F"/>
    <w:rsid w:val="00A915C8"/>
    <w:rsid w:val="00AA3476"/>
    <w:rsid w:val="00AA6B7B"/>
    <w:rsid w:val="00AB540C"/>
    <w:rsid w:val="00AC5D83"/>
    <w:rsid w:val="00B13957"/>
    <w:rsid w:val="00B15938"/>
    <w:rsid w:val="00B67DB0"/>
    <w:rsid w:val="00BA68C1"/>
    <w:rsid w:val="00BD34A5"/>
    <w:rsid w:val="00BD5EFB"/>
    <w:rsid w:val="00BE2D6E"/>
    <w:rsid w:val="00C35EFB"/>
    <w:rsid w:val="00C66D3A"/>
    <w:rsid w:val="00C73037"/>
    <w:rsid w:val="00D04D3D"/>
    <w:rsid w:val="00D143E7"/>
    <w:rsid w:val="00D2689C"/>
    <w:rsid w:val="00D31A1A"/>
    <w:rsid w:val="00D50D01"/>
    <w:rsid w:val="00D97FFA"/>
    <w:rsid w:val="00DD35AA"/>
    <w:rsid w:val="00DF1A6A"/>
    <w:rsid w:val="00DF6A6F"/>
    <w:rsid w:val="00E20402"/>
    <w:rsid w:val="00E27B07"/>
    <w:rsid w:val="00E67E11"/>
    <w:rsid w:val="00E928A3"/>
    <w:rsid w:val="00ED27E1"/>
    <w:rsid w:val="00F113DF"/>
    <w:rsid w:val="00F216A5"/>
    <w:rsid w:val="00F31605"/>
    <w:rsid w:val="00F34993"/>
    <w:rsid w:val="00F60490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6AD22"/>
  <w15:chartTrackingRefBased/>
  <w15:docId w15:val="{E63737B1-96D7-9343-B8DA-98A1412D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5F02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D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D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D01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764D44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0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alerie-ricot-66b772a1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valerierico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ricot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aleriericot/Library/Containers/com.microsoft.Word/Data/Library/Application%20Support/Microsoft/Office/16.0/DTS/en-US%7b73172FF1-238B-B74E-BBDC-F7FA1FACE423%7d/%7b04547B84-C9D3-F044-B43F-3AB973218E4A%7dtf1639274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4D7DF92B7CCAD4C8F06718E893E4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A3EBE-49AC-E54F-8B5B-8890056466D0}"/>
      </w:docPartPr>
      <w:docPartBody>
        <w:p w:rsidR="00000000" w:rsidRDefault="00252F42" w:rsidP="00252F42">
          <w:pPr>
            <w:pStyle w:val="F4D7DF92B7CCAD4C8F06718E893E4AB7"/>
          </w:pPr>
          <w:r w:rsidRPr="00A85B6F">
            <w:t>Skills</w:t>
          </w:r>
        </w:p>
      </w:docPartBody>
    </w:docPart>
    <w:docPart>
      <w:docPartPr>
        <w:name w:val="0BB85064D25C7F4AB6F090046D5A2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C2B2B-6697-2D41-9D42-88FB1CD567CC}"/>
      </w:docPartPr>
      <w:docPartBody>
        <w:p w:rsidR="00000000" w:rsidRDefault="00252F42" w:rsidP="00252F42">
          <w:pPr>
            <w:pStyle w:val="0BB85064D25C7F4AB6F090046D5A2B5A"/>
          </w:pPr>
          <w:r w:rsidRPr="00A85B6F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5AB"/>
    <w:rsid w:val="000375AB"/>
    <w:rsid w:val="001D5501"/>
    <w:rsid w:val="00252F42"/>
    <w:rsid w:val="002813F4"/>
    <w:rsid w:val="002B31ED"/>
    <w:rsid w:val="005E3583"/>
    <w:rsid w:val="00671203"/>
    <w:rsid w:val="007A6A22"/>
    <w:rsid w:val="007C522B"/>
    <w:rsid w:val="007E3ABE"/>
    <w:rsid w:val="00804664"/>
    <w:rsid w:val="00856CEC"/>
    <w:rsid w:val="008E4918"/>
    <w:rsid w:val="00EA0029"/>
    <w:rsid w:val="00F6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18B2D833F0604285D80C7047C5EDE0">
    <w:name w:val="C118B2D833F0604285D80C7047C5EDE0"/>
  </w:style>
  <w:style w:type="paragraph" w:customStyle="1" w:styleId="ABCABF610515D249A8693294FC80A17D">
    <w:name w:val="ABCABF610515D249A8693294FC80A17D"/>
  </w:style>
  <w:style w:type="paragraph" w:customStyle="1" w:styleId="4448BCE37F0CC34E9897937562A60F62">
    <w:name w:val="4448BCE37F0CC34E9897937562A60F62"/>
    <w:rsid w:val="00252F42"/>
  </w:style>
  <w:style w:type="paragraph" w:customStyle="1" w:styleId="3D4D5EC70EAEA24C90D7B85E840951A6">
    <w:name w:val="3D4D5EC70EAEA24C90D7B85E840951A6"/>
    <w:rsid w:val="00252F42"/>
  </w:style>
  <w:style w:type="paragraph" w:customStyle="1" w:styleId="F4D7DF92B7CCAD4C8F06718E893E4AB7">
    <w:name w:val="F4D7DF92B7CCAD4C8F06718E893E4AB7"/>
    <w:rsid w:val="00252F42"/>
  </w:style>
  <w:style w:type="paragraph" w:customStyle="1" w:styleId="0BB85064D25C7F4AB6F090046D5A2B5A">
    <w:name w:val="0BB85064D25C7F4AB6F090046D5A2B5A"/>
    <w:rsid w:val="00252F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{04547B84-C9D3-F044-B43F-3AB973218E4A}tf16392742.dotx</Template>
  <TotalTime>17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rose ricot
valeriericot.com</dc:creator>
  <cp:keywords/>
  <dc:description/>
  <cp:lastModifiedBy>Valerie Ricot</cp:lastModifiedBy>
  <cp:revision>11</cp:revision>
  <cp:lastPrinted>2021-03-12T21:26:00Z</cp:lastPrinted>
  <dcterms:created xsi:type="dcterms:W3CDTF">2021-03-12T21:45:00Z</dcterms:created>
  <dcterms:modified xsi:type="dcterms:W3CDTF">2021-03-12T22:06:00Z</dcterms:modified>
</cp:coreProperties>
</file>